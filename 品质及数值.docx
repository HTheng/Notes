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6798941"/>
        <w:placeholder>
          <w:docPart w:val="CC09BEF2B4629F4992BE1AA9DFEA5E74"/>
        </w:placeholder>
        <w:temporary/>
        <w:showingPlcHdr/>
        <w15:appearance w15:val="hidden"/>
      </w:sdtPr>
      <w:sdtEndPr/>
      <w:sdtContent>
        <w:p w14:paraId="27886C04" w14:textId="77777777" w:rsidR="00293BF6" w:rsidRDefault="00542A74">
          <w:pPr>
            <w:pStyle w:val="1"/>
          </w:pPr>
          <w:r w:rsidRPr="00542A74">
            <w:rPr>
              <w:rFonts w:ascii="Microsoft YaHei" w:eastAsia="Microsoft YaHei" w:hAnsi="Microsoft YaHei" w:cs="Microsoft YaHei" w:hint="eastAsia"/>
            </w:rPr>
            <w:t>品质及数值</w:t>
          </w:r>
        </w:p>
      </w:sdtContent>
    </w:sdt>
    <w:sdt>
      <w:sdtPr>
        <w:id w:val="-1461253836"/>
        <w:placeholder>
          <w:docPart w:val="010CC36CECE4D941B96E04191D2DE446"/>
        </w:placeholder>
        <w:temporary/>
        <w:showingPlcHdr/>
        <w15:appearance w15:val="hidden"/>
      </w:sdtPr>
      <w:sdtEndPr/>
      <w:sdtContent>
        <w:p w14:paraId="37A48B41" w14:textId="77777777" w:rsidR="00293BF6" w:rsidRDefault="00542A74">
          <w:r w:rsidRPr="00542A74">
            <w:rPr>
              <w:rFonts w:ascii="Microsoft YaHei" w:eastAsia="Microsoft YaHei" w:hAnsi="Microsoft YaHei" w:cs="Microsoft YaHei" w:hint="eastAsia"/>
            </w:rPr>
            <w:t>当读者打开折页册时</w:t>
          </w:r>
          <w:r w:rsidRPr="00542A74">
            <w:rPr>
              <w:rFonts w:ascii="Malgun Gothic" w:hAnsi="Malgun Gothic" w:cs="Malgun Gothic"/>
            </w:rPr>
            <w:t>，</w:t>
          </w:r>
          <w:r w:rsidRPr="00542A74">
            <w:rPr>
              <w:rFonts w:ascii="Microsoft YaHei" w:eastAsia="Microsoft YaHei" w:hAnsi="Microsoft YaHei" w:cs="Microsoft YaHei" w:hint="eastAsia"/>
            </w:rPr>
            <w:t>这将是他们最先看到的文字</w:t>
          </w:r>
          <w:r w:rsidRPr="00542A74">
            <w:rPr>
              <w:rFonts w:ascii="Malgun Gothic" w:hAnsi="Malgun Gothic" w:cs="Malgun Gothic"/>
            </w:rPr>
            <w:t>，</w:t>
          </w:r>
          <w:r w:rsidRPr="00542A74">
            <w:rPr>
              <w:rFonts w:ascii="Microsoft YaHei" w:eastAsia="Microsoft YaHei" w:hAnsi="Microsoft YaHei" w:cs="Microsoft YaHei" w:hint="eastAsia"/>
            </w:rPr>
            <w:t>此处是简短扼要地摘要您所提供之产品或服务的好位置</w:t>
          </w:r>
          <w:r w:rsidRPr="00542A74">
            <w:rPr>
              <w:rFonts w:ascii="Malgun Gothic" w:hAnsi="Malgun Gothic" w:cs="Malgun Gothic"/>
            </w:rPr>
            <w:t>。</w:t>
          </w:r>
        </w:p>
      </w:sdtContent>
    </w:sdt>
    <w:sdt>
      <w:sdtPr>
        <w:id w:val="-1796207614"/>
        <w:placeholder>
          <w:docPart w:val="2B27E0FB2ECA26409DEFE108C7AF28B6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3E7F0020" w14:textId="77777777" w:rsidR="00542A74" w:rsidRDefault="00542A74" w:rsidP="00542A74">
          <w:pPr>
            <w:pStyle w:val="a"/>
            <w:rPr>
              <w:noProof/>
            </w:rPr>
          </w:pPr>
          <w:r>
            <w:rPr>
              <w:rFonts w:ascii="Microsoft YaHei" w:eastAsia="Microsoft YaHei" w:hAnsi="Microsoft YaHei" w:cs="Microsoft YaHei" w:hint="eastAsia"/>
              <w:noProof/>
            </w:rPr>
            <w:t>当读者打开折页册时</w:t>
          </w:r>
        </w:p>
        <w:p w14:paraId="2934985A" w14:textId="77777777" w:rsidR="00293BF6" w:rsidRDefault="00542A74" w:rsidP="00542A74">
          <w:pPr>
            <w:pStyle w:val="a"/>
          </w:pPr>
          <w:r>
            <w:rPr>
              <w:rFonts w:ascii="Microsoft YaHei" w:eastAsia="Microsoft YaHei" w:hAnsi="Microsoft YaHei" w:cs="Microsoft YaHei" w:hint="eastAsia"/>
              <w:noProof/>
            </w:rPr>
            <w:t>这份资讯应该要清楚</w:t>
          </w:r>
        </w:p>
        <w:bookmarkEnd w:id="0" w:displacedByCustomXml="next"/>
      </w:sdtContent>
    </w:sdt>
    <w:sectPr w:rsidR="00293BF6" w:rsidSect="00A06DE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F89EF" w14:textId="77777777" w:rsidR="00EC4568" w:rsidRDefault="00EC4568">
      <w:r>
        <w:separator/>
      </w:r>
    </w:p>
    <w:p w14:paraId="671B9E6B" w14:textId="77777777" w:rsidR="00EC4568" w:rsidRDefault="00EC4568"/>
  </w:endnote>
  <w:endnote w:type="continuationSeparator" w:id="0">
    <w:p w14:paraId="794AB6FE" w14:textId="77777777" w:rsidR="00EC4568" w:rsidRDefault="00EC4568">
      <w:r>
        <w:continuationSeparator/>
      </w:r>
    </w:p>
    <w:p w14:paraId="425B2256" w14:textId="77777777" w:rsidR="00EC4568" w:rsidRDefault="00EC45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BF083" w14:textId="77777777" w:rsidR="00293BF6" w:rsidRDefault="00A06DEB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97FC8" w14:textId="77777777" w:rsidR="00EC4568" w:rsidRDefault="00EC4568">
      <w:r>
        <w:separator/>
      </w:r>
    </w:p>
    <w:p w14:paraId="5B3815F0" w14:textId="77777777" w:rsidR="00EC4568" w:rsidRDefault="00EC4568"/>
  </w:footnote>
  <w:footnote w:type="continuationSeparator" w:id="0">
    <w:p w14:paraId="6EDD2B3E" w14:textId="77777777" w:rsidR="00EC4568" w:rsidRDefault="00EC4568">
      <w:r>
        <w:continuationSeparator/>
      </w:r>
    </w:p>
    <w:p w14:paraId="35D0E6E1" w14:textId="77777777" w:rsidR="00EC4568" w:rsidRDefault="00EC456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8B"/>
    <w:rsid w:val="00293BF6"/>
    <w:rsid w:val="00542A74"/>
    <w:rsid w:val="00A06DEB"/>
    <w:rsid w:val="00A7158B"/>
    <w:rsid w:val="00EC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0A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2A74"/>
    <w:rPr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zh_CN.lproj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09BEF2B4629F4992BE1AA9DFEA5E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226BAE-4417-7643-B537-0F81C50448DE}"/>
      </w:docPartPr>
      <w:docPartBody>
        <w:p w:rsidR="00000000" w:rsidRDefault="00400735">
          <w:pPr>
            <w:pStyle w:val="CC09BEF2B4629F4992BE1AA9DFEA5E74"/>
          </w:pPr>
          <w:r w:rsidRPr="00542A74">
            <w:rPr>
              <w:rFonts w:ascii="Microsoft YaHei" w:eastAsia="Microsoft YaHei" w:hAnsi="Microsoft YaHei" w:cs="Microsoft YaHei" w:hint="eastAsia"/>
            </w:rPr>
            <w:t>品质及数值</w:t>
          </w:r>
        </w:p>
      </w:docPartBody>
    </w:docPart>
    <w:docPart>
      <w:docPartPr>
        <w:name w:val="010CC36CECE4D941B96E04191D2DE4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35B2CC-05AB-C146-8C58-ED6AF474F233}"/>
      </w:docPartPr>
      <w:docPartBody>
        <w:p w:rsidR="00000000" w:rsidRDefault="00400735">
          <w:pPr>
            <w:pStyle w:val="010CC36CECE4D941B96E04191D2DE446"/>
          </w:pPr>
          <w:r w:rsidRPr="00542A74">
            <w:rPr>
              <w:rFonts w:ascii="Microsoft YaHei" w:eastAsia="Microsoft YaHei" w:hAnsi="Microsoft YaHei" w:cs="Microsoft YaHei" w:hint="eastAsia"/>
            </w:rPr>
            <w:t>当读者打开折页册时</w:t>
          </w:r>
          <w:r w:rsidRPr="00542A74">
            <w:rPr>
              <w:rFonts w:ascii="Malgun Gothic" w:hAnsi="Malgun Gothic" w:cs="Malgun Gothic"/>
            </w:rPr>
            <w:t>，</w:t>
          </w:r>
          <w:r w:rsidRPr="00542A74">
            <w:rPr>
              <w:rFonts w:ascii="Microsoft YaHei" w:eastAsia="Microsoft YaHei" w:hAnsi="Microsoft YaHei" w:cs="Microsoft YaHei" w:hint="eastAsia"/>
            </w:rPr>
            <w:t>这将是他们最先看到的文字</w:t>
          </w:r>
          <w:r w:rsidRPr="00542A74">
            <w:rPr>
              <w:rFonts w:ascii="Malgun Gothic" w:hAnsi="Malgun Gothic" w:cs="Malgun Gothic"/>
            </w:rPr>
            <w:t>，</w:t>
          </w:r>
          <w:r w:rsidRPr="00542A74">
            <w:rPr>
              <w:rFonts w:ascii="Microsoft YaHei" w:eastAsia="Microsoft YaHei" w:hAnsi="Microsoft YaHei" w:cs="Microsoft YaHei" w:hint="eastAsia"/>
            </w:rPr>
            <w:t>此处是简短扼要地摘要您所提供之产品或服务的好位置</w:t>
          </w:r>
          <w:r w:rsidRPr="00542A74">
            <w:rPr>
              <w:rFonts w:ascii="Malgun Gothic" w:hAnsi="Malgun Gothic" w:cs="Malgun Gothic"/>
            </w:rPr>
            <w:t>。</w:t>
          </w:r>
        </w:p>
      </w:docPartBody>
    </w:docPart>
    <w:docPart>
      <w:docPartPr>
        <w:name w:val="2B27E0FB2ECA26409DEFE108C7AF28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8074A-C176-0646-A02B-990582B94CE9}"/>
      </w:docPartPr>
      <w:docPartBody>
        <w:p w:rsidR="00723D15" w:rsidRDefault="00400735" w:rsidP="00542A74">
          <w:pPr>
            <w:pStyle w:val="a"/>
            <w:rPr>
              <w:noProof/>
            </w:rPr>
          </w:pPr>
          <w:r>
            <w:rPr>
              <w:rFonts w:ascii="Microsoft YaHei" w:eastAsia="Microsoft YaHei" w:hAnsi="Microsoft YaHei" w:cs="Microsoft YaHei" w:hint="eastAsia"/>
              <w:noProof/>
            </w:rPr>
            <w:t>当读者打开折页册时</w:t>
          </w:r>
        </w:p>
        <w:p w:rsidR="00000000" w:rsidRDefault="00400735">
          <w:pPr>
            <w:pStyle w:val="2B27E0FB2ECA26409DEFE108C7AF28B6"/>
          </w:pPr>
          <w:r>
            <w:rPr>
              <w:rFonts w:ascii="Microsoft YaHei" w:eastAsia="Microsoft YaHei" w:hAnsi="Microsoft YaHei" w:cs="Microsoft YaHei" w:hint="eastAsia"/>
              <w:noProof/>
            </w:rPr>
            <w:t>这份资讯应该要清楚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35"/>
    <w:rsid w:val="0040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C09BEF2B4629F4992BE1AA9DFEA5E74">
    <w:name w:val="CC09BEF2B4629F4992BE1AA9DFEA5E74"/>
    <w:pPr>
      <w:widowControl w:val="0"/>
      <w:jc w:val="both"/>
    </w:pPr>
  </w:style>
  <w:style w:type="paragraph" w:customStyle="1" w:styleId="010CC36CECE4D941B96E04191D2DE446">
    <w:name w:val="010CC36CECE4D941B96E04191D2DE446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</w:rPr>
  </w:style>
  <w:style w:type="paragraph" w:customStyle="1" w:styleId="2B27E0FB2ECA26409DEFE108C7AF28B6">
    <w:name w:val="2B27E0FB2ECA26409DEFE108C7AF28B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12</Words>
  <Characters>69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2016-10-27T22:41:00Z</dcterms:created>
  <dcterms:modified xsi:type="dcterms:W3CDTF">2016-10-27T22:42:00Z</dcterms:modified>
</cp:coreProperties>
</file>